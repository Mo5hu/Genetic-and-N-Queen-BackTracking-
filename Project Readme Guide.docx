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36B6" w14:textId="3E43A4C3" w:rsidR="000150E9" w:rsidRPr="008E062C" w:rsidRDefault="000150E9" w:rsidP="0026504D">
      <w:pPr>
        <w:pStyle w:val="Title"/>
        <w:rPr>
          <w:sz w:val="88"/>
          <w:szCs w:val="48"/>
        </w:rPr>
      </w:pPr>
      <w:r w:rsidRPr="008E062C">
        <w:rPr>
          <w:sz w:val="88"/>
          <w:szCs w:val="48"/>
        </w:rPr>
        <w:t xml:space="preserve">Welcome </w:t>
      </w:r>
      <w:r w:rsidR="008E062C" w:rsidRPr="008E062C">
        <w:rPr>
          <w:sz w:val="88"/>
          <w:szCs w:val="48"/>
        </w:rPr>
        <w:t>Readme Guide</w:t>
      </w:r>
    </w:p>
    <w:p w14:paraId="59239ECE" w14:textId="3D338C09" w:rsidR="008E062C" w:rsidRPr="008E062C" w:rsidRDefault="000150E9" w:rsidP="008E062C">
      <w:pPr>
        <w:pStyle w:val="Subtitle"/>
      </w:pPr>
      <w:bookmarkStart w:id="0" w:name="_Hlk487785372"/>
      <w:bookmarkEnd w:id="0"/>
      <w:r w:rsidRPr="0026504D">
        <w:t>Instructions you can edit, and print</w:t>
      </w:r>
    </w:p>
    <w:p w14:paraId="12C50803" w14:textId="0248E6D6" w:rsidR="006D3A72" w:rsidRDefault="008E062C" w:rsidP="001073CE">
      <w:pPr>
        <w:pStyle w:val="Heading1"/>
      </w:pPr>
      <w:r>
        <w:t>Project Specification</w:t>
      </w:r>
    </w:p>
    <w:p w14:paraId="56877E2E" w14:textId="5BAEAA34" w:rsidR="008E062C" w:rsidRDefault="008E062C" w:rsidP="006D3A72">
      <w:r>
        <w:t xml:space="preserve">This project is build using python completely and Jupyter Notebook as IDE </w:t>
      </w:r>
    </w:p>
    <w:p w14:paraId="56C47BC9" w14:textId="72C4054B" w:rsidR="008E062C" w:rsidRDefault="008E062C" w:rsidP="006D3A72">
      <w:r>
        <w:t>As this project consists of 2-part questions:</w:t>
      </w:r>
    </w:p>
    <w:p w14:paraId="7AA17945" w14:textId="68CB464F" w:rsidR="008E062C" w:rsidRDefault="008E062C" w:rsidP="008E062C">
      <w:pPr>
        <w:pStyle w:val="ListParagraph"/>
        <w:numPr>
          <w:ilvl w:val="0"/>
          <w:numId w:val="19"/>
        </w:numPr>
      </w:pPr>
      <w:r>
        <w:t>First, Genetic Algorithm</w:t>
      </w:r>
    </w:p>
    <w:p w14:paraId="5955334B" w14:textId="03423CB8" w:rsidR="008E062C" w:rsidRDefault="008E062C" w:rsidP="008E062C">
      <w:pPr>
        <w:pStyle w:val="ListParagraph"/>
        <w:numPr>
          <w:ilvl w:val="0"/>
          <w:numId w:val="19"/>
        </w:numPr>
      </w:pPr>
      <w:r>
        <w:t>Second, N-Queen Problem with Backtracking Only</w:t>
      </w:r>
    </w:p>
    <w:p w14:paraId="1F201817" w14:textId="77777777" w:rsidR="008E062C" w:rsidRDefault="008E062C" w:rsidP="008E062C"/>
    <w:p w14:paraId="32A81ABD" w14:textId="0BC18ABD" w:rsidR="008E062C" w:rsidRDefault="008E062C" w:rsidP="008E062C">
      <w:pPr>
        <w:pStyle w:val="Heading1"/>
      </w:pPr>
      <w:r>
        <w:t>Requirements</w:t>
      </w:r>
    </w:p>
    <w:p w14:paraId="2E5F17DE" w14:textId="0C3D208C" w:rsidR="008E062C" w:rsidRDefault="008E062C" w:rsidP="006D3A72">
      <w:r>
        <w:t>You Only Need Anaconda along with Jupyter Notebook or any other python IDE in order to run this project.</w:t>
      </w:r>
    </w:p>
    <w:p w14:paraId="368F6850" w14:textId="77777777" w:rsidR="008E062C" w:rsidRDefault="008E062C" w:rsidP="006D3A72"/>
    <w:p w14:paraId="13776307" w14:textId="37E60C29" w:rsidR="008E062C" w:rsidRDefault="008E062C" w:rsidP="008E062C">
      <w:pPr>
        <w:pStyle w:val="Heading1"/>
      </w:pPr>
      <w:r>
        <w:t>How to Run Project</w:t>
      </w:r>
    </w:p>
    <w:p w14:paraId="5B1E40C8" w14:textId="378ECF9B" w:rsidR="008E062C" w:rsidRDefault="008E062C" w:rsidP="008E062C">
      <w:pPr>
        <w:pStyle w:val="ListParagraph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184AA" wp14:editId="348AEE56">
            <wp:simplePos x="0" y="0"/>
            <wp:positionH relativeFrom="column">
              <wp:posOffset>3082925</wp:posOffset>
            </wp:positionH>
            <wp:positionV relativeFrom="paragraph">
              <wp:posOffset>164356</wp:posOffset>
            </wp:positionV>
            <wp:extent cx="3279140" cy="8121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pyter.PNG"/>
                    <pic:cNvPicPr/>
                  </pic:nvPicPr>
                  <pic:blipFill rotWithShape="1">
                    <a:blip r:embed="rId7"/>
                    <a:srcRect l="42175"/>
                    <a:stretch/>
                  </pic:blipFill>
                  <pic:spPr bwMode="auto">
                    <a:xfrm>
                      <a:off x="0" y="0"/>
                      <a:ext cx="327914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Open Any file on the IDE</w:t>
      </w:r>
    </w:p>
    <w:p w14:paraId="700A7DD8" w14:textId="2354A15A" w:rsidR="008E062C" w:rsidRDefault="008E062C" w:rsidP="008E062C">
      <w:pPr>
        <w:pStyle w:val="ListParagraph"/>
        <w:numPr>
          <w:ilvl w:val="0"/>
          <w:numId w:val="19"/>
        </w:numPr>
      </w:pPr>
      <w:r>
        <w:t>Demo Results are already displayed</w:t>
      </w:r>
    </w:p>
    <w:p w14:paraId="00BEC0CE" w14:textId="6270CA2B" w:rsidR="008E062C" w:rsidRDefault="008E062C" w:rsidP="008E062C">
      <w:pPr>
        <w:pStyle w:val="ListParagraph"/>
        <w:numPr>
          <w:ilvl w:val="0"/>
          <w:numId w:val="19"/>
        </w:numPr>
      </w:pPr>
      <w:r>
        <w:t>For Custom Results Press this button -&gt;</w:t>
      </w:r>
    </w:p>
    <w:p w14:paraId="1C08B4A8" w14:textId="27993CF4" w:rsidR="008E062C" w:rsidRDefault="002F52FD" w:rsidP="008E062C">
      <w:pPr>
        <w:pStyle w:val="ListParagraph"/>
        <w:numPr>
          <w:ilvl w:val="1"/>
          <w:numId w:val="19"/>
        </w:numPr>
      </w:pPr>
      <w:r w:rsidRPr="008E062C">
        <w:t>Wait!</w:t>
      </w:r>
      <w:r w:rsidR="008E062C" w:rsidRPr="008E062C">
        <w:t xml:space="preserve"> it might take few </w:t>
      </w:r>
      <w:r w:rsidR="008E062C" w:rsidRPr="008E062C">
        <w:t>Seconds</w:t>
      </w:r>
      <w:r w:rsidR="008E062C">
        <w:t xml:space="preserve"> to Produce Results</w:t>
      </w:r>
    </w:p>
    <w:p w14:paraId="6F8230B0" w14:textId="33634024" w:rsidR="002F52FD" w:rsidRDefault="002F52FD" w:rsidP="002F52FD">
      <w:pPr>
        <w:pStyle w:val="Heading1"/>
      </w:pPr>
      <w:r>
        <w:t>Project GitHub Repository</w:t>
      </w:r>
      <w:bookmarkStart w:id="1" w:name="_GoBack"/>
      <w:bookmarkEnd w:id="1"/>
    </w:p>
    <w:p w14:paraId="10D7A371" w14:textId="356FAA50" w:rsidR="006D3A72" w:rsidRDefault="002F52FD" w:rsidP="002F52FD">
      <w:pPr>
        <w:rPr>
          <w:rFonts w:ascii="Consolas" w:hAnsi="Consolas"/>
          <w:color w:val="5B9BD5" w:themeColor="accent1"/>
          <w:sz w:val="26"/>
          <w:szCs w:val="26"/>
          <w:u w:val="single"/>
          <w:shd w:val="clear" w:color="auto" w:fill="FFFFFF"/>
        </w:rPr>
      </w:pPr>
      <w:hyperlink r:id="rId8" w:history="1">
        <w:r w:rsidRPr="00CA44C1">
          <w:rPr>
            <w:rStyle w:val="Hyperlink"/>
            <w:rFonts w:ascii="Consolas" w:hAnsi="Consolas"/>
            <w:sz w:val="26"/>
            <w:szCs w:val="26"/>
            <w:shd w:val="clear" w:color="auto" w:fill="FFFFFF"/>
          </w:rPr>
          <w:t>https://github.com/Mo5hu/Genetic-and-N-Queen-BackTracking-.git</w:t>
        </w:r>
      </w:hyperlink>
    </w:p>
    <w:sectPr w:rsidR="006D3A72" w:rsidSect="00AD2493">
      <w:footerReference w:type="default" r:id="rId9"/>
      <w:pgSz w:w="12240" w:h="15840"/>
      <w:pgMar w:top="851" w:right="1440" w:bottom="2127" w:left="1440" w:header="288" w:footer="36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1E0A0" w14:textId="77777777" w:rsidR="00EE4AB3" w:rsidRDefault="00EE4AB3">
      <w:pPr>
        <w:spacing w:line="240" w:lineRule="auto"/>
      </w:pPr>
      <w:r>
        <w:separator/>
      </w:r>
    </w:p>
  </w:endnote>
  <w:endnote w:type="continuationSeparator" w:id="0">
    <w:p w14:paraId="71AB0F9D" w14:textId="77777777" w:rsidR="00EE4AB3" w:rsidRDefault="00EE4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4FC8F" w14:textId="77777777" w:rsidR="00AD2493" w:rsidRDefault="00AD2493" w:rsidP="00AD2493">
    <w:pPr>
      <w:pStyle w:val="Footer"/>
      <w:spacing w:before="0"/>
      <w:jc w:val="right"/>
    </w:pPr>
    <w:r>
      <w:t>Submitted To:</w:t>
    </w:r>
    <w:r>
      <w:tab/>
    </w:r>
    <w:r>
      <w:tab/>
      <w:t xml:space="preserve">Miss. </w:t>
    </w:r>
    <w:r w:rsidRPr="002F52FD">
      <w:t>Saeeda Kanwal</w:t>
    </w:r>
  </w:p>
  <w:p w14:paraId="7B422027" w14:textId="77777777" w:rsidR="00AD2493" w:rsidRDefault="00AD2493" w:rsidP="00AD2493">
    <w:pPr>
      <w:pStyle w:val="Footer"/>
      <w:spacing w:before="0"/>
      <w:ind w:right="4"/>
      <w:jc w:val="right"/>
    </w:pPr>
  </w:p>
  <w:p w14:paraId="7B950733" w14:textId="32D870E1" w:rsidR="002F52FD" w:rsidRDefault="002F52FD" w:rsidP="00AD2493">
    <w:pPr>
      <w:pStyle w:val="Footer"/>
      <w:spacing w:before="0"/>
      <w:ind w:right="4"/>
      <w:jc w:val="right"/>
    </w:pPr>
    <w:r>
      <w:t>Mohsin Ali</w:t>
    </w:r>
  </w:p>
  <w:p w14:paraId="2FF7CF35" w14:textId="522E3B90" w:rsidR="002F52FD" w:rsidRDefault="002F52FD" w:rsidP="00AD2493">
    <w:pPr>
      <w:pStyle w:val="Footer"/>
      <w:spacing w:before="0"/>
      <w:jc w:val="right"/>
    </w:pPr>
    <w:r>
      <w:tab/>
      <w:t>17K-3634</w:t>
    </w:r>
  </w:p>
  <w:p w14:paraId="1B76EA2E" w14:textId="0CD1831C" w:rsidR="002F52FD" w:rsidRDefault="002F52FD" w:rsidP="00AD2493">
    <w:pPr>
      <w:pStyle w:val="Footer"/>
      <w:spacing w:before="0"/>
      <w:jc w:val="right"/>
    </w:pPr>
    <w:r>
      <w:tab/>
    </w:r>
    <w:r>
      <w:tab/>
    </w:r>
    <w:r>
      <w:tab/>
      <w:t>Section 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69ACF" w14:textId="77777777" w:rsidR="00EE4AB3" w:rsidRDefault="00EE4AB3">
      <w:pPr>
        <w:spacing w:line="240" w:lineRule="auto"/>
      </w:pPr>
      <w:r>
        <w:separator/>
      </w:r>
    </w:p>
  </w:footnote>
  <w:footnote w:type="continuationSeparator" w:id="0">
    <w:p w14:paraId="7165DBFA" w14:textId="77777777" w:rsidR="00EE4AB3" w:rsidRDefault="00EE4A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34394"/>
    <w:multiLevelType w:val="hybridMultilevel"/>
    <w:tmpl w:val="FA06725A"/>
    <w:lvl w:ilvl="0" w:tplc="9844F6C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2C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F52FD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8E062C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D2493"/>
    <w:rsid w:val="00B369B4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EE4AB3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BC30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5hu/Genetic-and-N-Queen-BackTracking-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si\AppData\Local\Microsoft\Office\16.0\DTS\en-US%7b32529BFC-2D93-482C-93F5-C6EF34B2E47F%7d\%7bFB32D231-84B0-4C92-818C-E8BAA967E7B9%7dtf10002117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{FB32D231-84B0-4C92-818C-E8BAA967E7B9}tf10002117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2020-03-29T14:37:00Z</dcterms:created>
  <dcterms:modified xsi:type="dcterms:W3CDTF">2020-03-29T15:02:00Z</dcterms:modified>
</cp:coreProperties>
</file>